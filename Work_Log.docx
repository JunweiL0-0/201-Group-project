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6D49" w14:textId="2C73DC92" w:rsidR="00B46725" w:rsidRPr="007B5BFF" w:rsidRDefault="00592E49" w:rsidP="00B46725">
      <w:pPr>
        <w:pStyle w:val="Title"/>
      </w:pPr>
      <w:r>
        <w:t>Work Log</w:t>
      </w:r>
    </w:p>
    <w:p w14:paraId="5CE97CFC" w14:textId="77777777" w:rsidR="00B46725" w:rsidRDefault="00B46725" w:rsidP="00B46725">
      <w:pPr>
        <w:pStyle w:val="ContactHeading"/>
      </w:pPr>
      <w:r>
        <w:t>By</w:t>
      </w:r>
    </w:p>
    <w:p w14:paraId="7D4DCBB4" w14:textId="422D44F2" w:rsidR="00592E49" w:rsidRDefault="00592E49" w:rsidP="00B46725">
      <w:pPr>
        <w:pStyle w:val="ContactInfo"/>
      </w:pPr>
      <w:bookmarkStart w:id="0" w:name="_Hlk84501268"/>
      <w:r>
        <w:t>Junwei Liang</w:t>
      </w:r>
    </w:p>
    <w:p w14:paraId="6969E81B" w14:textId="2788A230" w:rsidR="00592E49" w:rsidRDefault="00404F97" w:rsidP="00B46725">
      <w:pPr>
        <w:pStyle w:val="ContactInfo"/>
      </w:pPr>
      <w:bookmarkStart w:id="1" w:name="_Hlk84501307"/>
      <w:bookmarkEnd w:id="0"/>
      <w:r>
        <w:t xml:space="preserve">Xiaodan </w:t>
      </w:r>
      <w:r w:rsidR="00592E49">
        <w:t>Liang</w:t>
      </w:r>
    </w:p>
    <w:p w14:paraId="5A366727" w14:textId="3CAA396D" w:rsidR="00592E49" w:rsidRDefault="00592E49" w:rsidP="00B46725">
      <w:pPr>
        <w:pStyle w:val="ContactInfo"/>
      </w:pPr>
      <w:bookmarkStart w:id="2" w:name="_Hlk84501345"/>
      <w:bookmarkEnd w:id="1"/>
      <w:r>
        <w:t>Harrison Allen</w:t>
      </w:r>
    </w:p>
    <w:bookmarkEnd w:id="2"/>
    <w:p w14:paraId="046CA5DE" w14:textId="02A049A8" w:rsidR="00B46725" w:rsidRDefault="00592E49" w:rsidP="00B46725">
      <w:pPr>
        <w:pStyle w:val="ContactInfo"/>
      </w:pPr>
      <w:r>
        <w:t>Ruben Castaing</w:t>
      </w:r>
    </w:p>
    <w:p w14:paraId="192331BF" w14:textId="78BCEB6A" w:rsidR="003C1E78" w:rsidRDefault="003C1E78" w:rsidP="003C1E78">
      <w:pPr>
        <w:pStyle w:val="ContactInfo"/>
      </w:pPr>
    </w:p>
    <w:p w14:paraId="76382900" w14:textId="2D547CA3" w:rsidR="002D6D73" w:rsidRDefault="00592E49">
      <w:pPr>
        <w:pStyle w:val="Heading1"/>
      </w:pPr>
      <w:r>
        <w:t>To do list</w:t>
      </w:r>
    </w:p>
    <w:p w14:paraId="64CF3ABD" w14:textId="4ABBBE16" w:rsidR="00A326C3" w:rsidRDefault="00D84F25" w:rsidP="00A326C3">
      <w:pPr>
        <w:pStyle w:val="ListParagraph"/>
        <w:numPr>
          <w:ilvl w:val="0"/>
          <w:numId w:val="16"/>
        </w:numPr>
      </w:pPr>
      <w:r>
        <w:t>Creating a presentation</w:t>
      </w:r>
    </w:p>
    <w:p w14:paraId="3024E5AA" w14:textId="77311F8E" w:rsidR="0047606B" w:rsidRDefault="0047606B" w:rsidP="0047606B">
      <w:pPr>
        <w:pStyle w:val="ListParagraph"/>
        <w:numPr>
          <w:ilvl w:val="0"/>
          <w:numId w:val="16"/>
        </w:numPr>
      </w:pPr>
      <w:r>
        <w:t>Writing the report</w:t>
      </w:r>
    </w:p>
    <w:p w14:paraId="3294761C" w14:textId="5F8079A2" w:rsidR="0047606B" w:rsidRPr="00122300" w:rsidRDefault="0047606B" w:rsidP="0047606B">
      <w:pPr>
        <w:pStyle w:val="ListParagraph"/>
        <w:numPr>
          <w:ilvl w:val="0"/>
          <w:numId w:val="16"/>
        </w:numPr>
      </w:pPr>
      <w:r>
        <w:t>Graphing the data</w:t>
      </w:r>
    </w:p>
    <w:p w14:paraId="3BDD310E" w14:textId="7F0C2F78" w:rsidR="002D6D73" w:rsidRPr="00122300" w:rsidRDefault="00A326C3">
      <w:pPr>
        <w:pStyle w:val="Heading1"/>
      </w:pPr>
      <w:r>
        <w:t>Completed</w:t>
      </w:r>
    </w:p>
    <w:p w14:paraId="4CA9A330" w14:textId="50B1F4BF" w:rsidR="002D6D73" w:rsidRDefault="00D84F25" w:rsidP="00A326C3">
      <w:pPr>
        <w:pStyle w:val="ListBullet"/>
        <w:numPr>
          <w:ilvl w:val="0"/>
          <w:numId w:val="18"/>
        </w:numPr>
        <w:rPr>
          <w:color w:val="auto"/>
        </w:rPr>
      </w:pPr>
      <w:r>
        <w:rPr>
          <w:color w:val="auto"/>
        </w:rPr>
        <w:t>Creating a Gitlab page</w:t>
      </w:r>
    </w:p>
    <w:p w14:paraId="1D7801A7" w14:textId="52201F49" w:rsidR="00A326C3" w:rsidRDefault="00D84F25" w:rsidP="00A326C3">
      <w:pPr>
        <w:pStyle w:val="ListBullet"/>
        <w:numPr>
          <w:ilvl w:val="0"/>
          <w:numId w:val="18"/>
        </w:numPr>
        <w:rPr>
          <w:color w:val="auto"/>
        </w:rPr>
      </w:pPr>
      <w:r>
        <w:rPr>
          <w:color w:val="auto"/>
        </w:rPr>
        <w:t>Getting some data sets</w:t>
      </w:r>
    </w:p>
    <w:p w14:paraId="4925B8D8" w14:textId="77777777" w:rsidR="0047606B" w:rsidRDefault="0047606B" w:rsidP="0047606B">
      <w:pPr>
        <w:pStyle w:val="ListParagraph"/>
        <w:numPr>
          <w:ilvl w:val="0"/>
          <w:numId w:val="18"/>
        </w:numPr>
      </w:pPr>
      <w:r>
        <w:t>Wrangling the data</w:t>
      </w:r>
    </w:p>
    <w:p w14:paraId="4FD0DEFF" w14:textId="77777777" w:rsidR="00212B09" w:rsidRDefault="00212B09" w:rsidP="00212B09">
      <w:pPr>
        <w:pStyle w:val="ListBullet"/>
        <w:numPr>
          <w:ilvl w:val="0"/>
          <w:numId w:val="0"/>
        </w:numPr>
        <w:ind w:left="360"/>
        <w:rPr>
          <w:color w:val="auto"/>
        </w:rPr>
      </w:pPr>
    </w:p>
    <w:p w14:paraId="0F08C997" w14:textId="4505BAF0" w:rsidR="006F62EE" w:rsidRDefault="006F62EE" w:rsidP="006F62EE">
      <w:pPr>
        <w:pStyle w:val="Style1"/>
      </w:pPr>
      <w:r>
        <w:t>As a group</w:t>
      </w:r>
    </w:p>
    <w:p w14:paraId="07E164D4" w14:textId="77777777" w:rsidR="006F62EE" w:rsidRPr="006F62EE" w:rsidRDefault="006F62EE" w:rsidP="006F62EE"/>
    <w:tbl>
      <w:tblPr>
        <w:tblStyle w:val="GridTable4-Accent3"/>
        <w:tblW w:w="9634" w:type="dxa"/>
        <w:tblLook w:val="0420" w:firstRow="1" w:lastRow="0" w:firstColumn="0" w:lastColumn="0" w:noHBand="0" w:noVBand="1"/>
      </w:tblPr>
      <w:tblGrid>
        <w:gridCol w:w="1790"/>
        <w:gridCol w:w="1324"/>
        <w:gridCol w:w="1276"/>
        <w:gridCol w:w="5244"/>
      </w:tblGrid>
      <w:tr w:rsidR="006F62EE" w:rsidRPr="00463EAD" w14:paraId="1B6F1A19" w14:textId="77777777" w:rsidTr="003F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1790" w:type="dxa"/>
            <w:shd w:val="clear" w:color="auto" w:fill="98EEE8" w:themeFill="accent3" w:themeFillTint="99"/>
          </w:tcPr>
          <w:p w14:paraId="5B342370" w14:textId="77777777" w:rsidR="006F62EE" w:rsidRPr="001F153D" w:rsidRDefault="006F62EE" w:rsidP="00432A32">
            <w:pPr>
              <w:spacing w:before="0"/>
              <w:rPr>
                <w:rFonts w:ascii="Calibri" w:eastAsia="Times New Roman" w:hAnsi="Calibri" w:cs="Calibri"/>
                <w:color w:val="auto"/>
                <w:sz w:val="24"/>
                <w:szCs w:val="24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sz w:val="24"/>
                <w:szCs w:val="24"/>
                <w:lang w:val="en-NZ" w:eastAsia="en-NZ"/>
              </w:rPr>
              <w:t>Task</w:t>
            </w:r>
          </w:p>
        </w:tc>
        <w:tc>
          <w:tcPr>
            <w:tcW w:w="1324" w:type="dxa"/>
            <w:shd w:val="clear" w:color="auto" w:fill="98EEE8" w:themeFill="accent3" w:themeFillTint="99"/>
          </w:tcPr>
          <w:p w14:paraId="7A4067C2" w14:textId="77777777" w:rsidR="006F62EE" w:rsidRPr="001F153D" w:rsidRDefault="006F62EE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Date</w:t>
            </w:r>
          </w:p>
        </w:tc>
        <w:tc>
          <w:tcPr>
            <w:tcW w:w="1276" w:type="dxa"/>
            <w:shd w:val="clear" w:color="auto" w:fill="98EEE8" w:themeFill="accent3" w:themeFillTint="99"/>
          </w:tcPr>
          <w:p w14:paraId="759A79DD" w14:textId="2126229D" w:rsidR="006F62EE" w:rsidRPr="001F153D" w:rsidRDefault="006F62EE" w:rsidP="00432A3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Time Spent</w:t>
            </w:r>
          </w:p>
        </w:tc>
        <w:tc>
          <w:tcPr>
            <w:tcW w:w="5244" w:type="dxa"/>
            <w:shd w:val="clear" w:color="auto" w:fill="98EEE8" w:themeFill="accent3" w:themeFillTint="99"/>
          </w:tcPr>
          <w:p w14:paraId="13D98925" w14:textId="07918B52" w:rsidR="006F62EE" w:rsidRPr="001F153D" w:rsidRDefault="006F62EE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Notes</w:t>
            </w:r>
          </w:p>
        </w:tc>
      </w:tr>
      <w:tr w:rsidR="003C376A" w:rsidRPr="006F62EE" w14:paraId="2A4FA1D4" w14:textId="77777777" w:rsidTr="001F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0E8DB398" w14:textId="6573E846" w:rsidR="003C376A" w:rsidRPr="00617735" w:rsidRDefault="003C376A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Lab 7</w:t>
            </w:r>
          </w:p>
        </w:tc>
        <w:tc>
          <w:tcPr>
            <w:tcW w:w="1324" w:type="dxa"/>
          </w:tcPr>
          <w:p w14:paraId="6D2F7AF3" w14:textId="5BCDCCD0" w:rsidR="003C376A" w:rsidRPr="00617735" w:rsidRDefault="003C376A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17</w:t>
            </w:r>
            <w:r w:rsidRPr="00617735">
              <w:rPr>
                <w:rFonts w:eastAsia="Times New Roman" w:cstheme="minorHAnsi"/>
                <w:lang w:val="en-NZ" w:eastAsia="en-NZ"/>
              </w:rPr>
              <w:t>/6/2021</w:t>
            </w:r>
          </w:p>
        </w:tc>
        <w:tc>
          <w:tcPr>
            <w:tcW w:w="1276" w:type="dxa"/>
          </w:tcPr>
          <w:p w14:paraId="518CA6F9" w14:textId="19957249" w:rsidR="003C376A" w:rsidRPr="00617735" w:rsidRDefault="003C376A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1BEE9179" w14:textId="1E6BD6E0" w:rsidR="003C376A" w:rsidRDefault="00691622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First week of group project. Started exploring some ideas.</w:t>
            </w:r>
          </w:p>
        </w:tc>
      </w:tr>
      <w:tr w:rsidR="006F62EE" w:rsidRPr="006F62EE" w14:paraId="556313C6" w14:textId="77777777" w:rsidTr="001F153D">
        <w:trPr>
          <w:trHeight w:val="600"/>
        </w:trPr>
        <w:tc>
          <w:tcPr>
            <w:tcW w:w="1790" w:type="dxa"/>
          </w:tcPr>
          <w:p w14:paraId="1048F9C4" w14:textId="66187A6D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 xml:space="preserve">Lab 8 </w:t>
            </w:r>
          </w:p>
        </w:tc>
        <w:tc>
          <w:tcPr>
            <w:tcW w:w="1324" w:type="dxa"/>
          </w:tcPr>
          <w:p w14:paraId="5AA28F05" w14:textId="2ACE9011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23/6/2021</w:t>
            </w:r>
          </w:p>
        </w:tc>
        <w:tc>
          <w:tcPr>
            <w:tcW w:w="1276" w:type="dxa"/>
          </w:tcPr>
          <w:p w14:paraId="7BCD15E9" w14:textId="75FD7910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2955A336" w14:textId="756F237F" w:rsidR="006F62EE" w:rsidRPr="00617735" w:rsidRDefault="00691622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 xml:space="preserve">Continued to work on creating </w:t>
            </w:r>
            <w:r w:rsidR="001F153D">
              <w:rPr>
                <w:rFonts w:eastAsia="Times New Roman" w:cstheme="minorHAnsi"/>
                <w:lang w:val="en-NZ" w:eastAsia="en-NZ"/>
              </w:rPr>
              <w:t>ideas.</w:t>
            </w:r>
          </w:p>
        </w:tc>
      </w:tr>
      <w:tr w:rsidR="006F62EE" w:rsidRPr="006F62EE" w14:paraId="57473760" w14:textId="77777777" w:rsidTr="001F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54FA85DE" w14:textId="28E55FCE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Lab 9</w:t>
            </w:r>
          </w:p>
        </w:tc>
        <w:tc>
          <w:tcPr>
            <w:tcW w:w="1324" w:type="dxa"/>
          </w:tcPr>
          <w:p w14:paraId="29EE87EA" w14:textId="49F946FE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30/6/2021</w:t>
            </w:r>
          </w:p>
        </w:tc>
        <w:tc>
          <w:tcPr>
            <w:tcW w:w="1276" w:type="dxa"/>
          </w:tcPr>
          <w:p w14:paraId="5E650656" w14:textId="31EBB921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3EE0F5EC" w14:textId="334CDB46" w:rsidR="006F62EE" w:rsidRPr="00617735" w:rsidRDefault="003C376A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Brainstormed a load of ideas, some were good, some were not.</w:t>
            </w:r>
            <w:r w:rsidR="00691622">
              <w:rPr>
                <w:rFonts w:eastAsia="Times New Roman" w:cstheme="minorHAnsi"/>
                <w:lang w:val="en-NZ" w:eastAsia="en-NZ"/>
              </w:rPr>
              <w:t xml:space="preserve"> Then removed a bunch that sucked</w:t>
            </w:r>
            <w:r w:rsidR="003F409B">
              <w:rPr>
                <w:rFonts w:eastAsia="Times New Roman" w:cstheme="minorHAnsi"/>
                <w:lang w:val="en-NZ" w:eastAsia="en-NZ"/>
              </w:rPr>
              <w:t>.</w:t>
            </w:r>
            <w:r>
              <w:rPr>
                <w:rFonts w:eastAsia="Times New Roman" w:cstheme="minorHAnsi"/>
                <w:lang w:val="en-NZ" w:eastAsia="en-NZ"/>
              </w:rPr>
              <w:t xml:space="preserve"> Ended up concluding that exploring how </w:t>
            </w:r>
            <w:r w:rsidR="00691622">
              <w:rPr>
                <w:rFonts w:eastAsia="Times New Roman" w:cstheme="minorHAnsi"/>
                <w:lang w:val="en-NZ" w:eastAsia="en-NZ"/>
              </w:rPr>
              <w:t>child poverty or expulsions affected crime.</w:t>
            </w:r>
          </w:p>
        </w:tc>
      </w:tr>
      <w:tr w:rsidR="006F62EE" w:rsidRPr="006F62EE" w14:paraId="430F2DCE" w14:textId="77777777" w:rsidTr="001F153D">
        <w:trPr>
          <w:trHeight w:val="600"/>
        </w:trPr>
        <w:tc>
          <w:tcPr>
            <w:tcW w:w="1790" w:type="dxa"/>
          </w:tcPr>
          <w:p w14:paraId="62243324" w14:textId="157FDE7B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Lab 10</w:t>
            </w:r>
          </w:p>
        </w:tc>
        <w:tc>
          <w:tcPr>
            <w:tcW w:w="1324" w:type="dxa"/>
          </w:tcPr>
          <w:p w14:paraId="21CAE10B" w14:textId="15D0BBED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7/10/2021</w:t>
            </w:r>
          </w:p>
        </w:tc>
        <w:tc>
          <w:tcPr>
            <w:tcW w:w="1276" w:type="dxa"/>
          </w:tcPr>
          <w:p w14:paraId="736AE876" w14:textId="763FE1A9" w:rsidR="006F62EE" w:rsidRPr="00617735" w:rsidRDefault="0061773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7F282B39" w14:textId="0A88421E" w:rsidR="006F62EE" w:rsidRPr="00617735" w:rsidRDefault="003C376A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Project idea due</w:t>
            </w:r>
            <w:r w:rsidR="00C40889">
              <w:rPr>
                <w:rFonts w:eastAsia="Times New Roman" w:cstheme="minorHAnsi"/>
                <w:lang w:val="en-NZ" w:eastAsia="en-NZ"/>
              </w:rPr>
              <w:t xml:space="preserve">. Discussed our idea. </w:t>
            </w:r>
            <w:proofErr w:type="spellStart"/>
            <w:r w:rsidR="00C40889">
              <w:rPr>
                <w:rFonts w:eastAsia="Times New Roman" w:cstheme="minorHAnsi"/>
                <w:lang w:val="en-NZ" w:eastAsia="en-NZ"/>
              </w:rPr>
              <w:t>Guillo</w:t>
            </w:r>
            <w:proofErr w:type="spellEnd"/>
            <w:r w:rsidR="00C40889">
              <w:rPr>
                <w:rFonts w:eastAsia="Times New Roman" w:cstheme="minorHAnsi"/>
                <w:lang w:val="en-NZ" w:eastAsia="en-NZ"/>
              </w:rPr>
              <w:t xml:space="preserve"> asked some rough questions on ethics. Considering changing our response variable away from crime to avoid any issues there.</w:t>
            </w:r>
          </w:p>
        </w:tc>
      </w:tr>
      <w:tr w:rsidR="009040A1" w:rsidRPr="006F62EE" w14:paraId="57A6B03C" w14:textId="77777777" w:rsidTr="001F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3D1C3040" w14:textId="457AA557" w:rsidR="009040A1" w:rsidRPr="00617735" w:rsidRDefault="009040A1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Meeting to work on wangling</w:t>
            </w:r>
          </w:p>
        </w:tc>
        <w:tc>
          <w:tcPr>
            <w:tcW w:w="1324" w:type="dxa"/>
          </w:tcPr>
          <w:p w14:paraId="7D73D21A" w14:textId="79C5B470" w:rsidR="009040A1" w:rsidRPr="00617735" w:rsidRDefault="009040A1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8/10/2021</w:t>
            </w:r>
          </w:p>
        </w:tc>
        <w:tc>
          <w:tcPr>
            <w:tcW w:w="1276" w:type="dxa"/>
          </w:tcPr>
          <w:p w14:paraId="5F501AE4" w14:textId="091C3779" w:rsidR="009040A1" w:rsidRPr="00617735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~2</w:t>
            </w:r>
            <w:r w:rsidR="009040A1">
              <w:rPr>
                <w:rFonts w:eastAsia="Times New Roman" w:cstheme="minorHAnsi"/>
                <w:lang w:val="en-NZ" w:eastAsia="en-NZ"/>
              </w:rPr>
              <w:t xml:space="preserve"> hours</w:t>
            </w:r>
          </w:p>
        </w:tc>
        <w:tc>
          <w:tcPr>
            <w:tcW w:w="5244" w:type="dxa"/>
          </w:tcPr>
          <w:p w14:paraId="1F2488F4" w14:textId="3FED35C1" w:rsidR="009040A1" w:rsidRDefault="009040A1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Found some wellbeing stats.</w:t>
            </w:r>
          </w:p>
        </w:tc>
      </w:tr>
      <w:tr w:rsidR="00D84F25" w:rsidRPr="006F62EE" w14:paraId="70273AE7" w14:textId="77777777" w:rsidTr="001F153D">
        <w:trPr>
          <w:trHeight w:val="600"/>
        </w:trPr>
        <w:tc>
          <w:tcPr>
            <w:tcW w:w="1790" w:type="dxa"/>
          </w:tcPr>
          <w:p w14:paraId="29457A5B" w14:textId="527DE0F5" w:rsidR="00D84F25" w:rsidRPr="00617735" w:rsidRDefault="00D84F2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Lab 1</w:t>
            </w:r>
            <w:r>
              <w:rPr>
                <w:rFonts w:eastAsia="Times New Roman" w:cstheme="minorHAnsi"/>
                <w:lang w:val="en-NZ" w:eastAsia="en-NZ"/>
              </w:rPr>
              <w:t>1</w:t>
            </w:r>
          </w:p>
        </w:tc>
        <w:tc>
          <w:tcPr>
            <w:tcW w:w="1324" w:type="dxa"/>
          </w:tcPr>
          <w:p w14:paraId="6973BEF0" w14:textId="39963922" w:rsidR="00D84F25" w:rsidRPr="00617735" w:rsidRDefault="00D84F2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14/10/2021</w:t>
            </w:r>
          </w:p>
        </w:tc>
        <w:tc>
          <w:tcPr>
            <w:tcW w:w="1276" w:type="dxa"/>
          </w:tcPr>
          <w:p w14:paraId="1870DAC7" w14:textId="5AD41656" w:rsidR="00D84F25" w:rsidRPr="00617735" w:rsidRDefault="003C376A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3C85B2C0" w14:textId="709AB1FE" w:rsidR="00D84F25" w:rsidRPr="00617735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Finished wrangling the data. Spent a bunch of time looking at tableau graphs with the tutors to get more of an understanding of the dataset.</w:t>
            </w:r>
          </w:p>
        </w:tc>
      </w:tr>
      <w:tr w:rsidR="00D84F25" w:rsidRPr="006F62EE" w14:paraId="58C92967" w14:textId="77777777" w:rsidTr="001F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7FB5609D" w14:textId="0F66388D" w:rsidR="00D84F25" w:rsidRPr="00617735" w:rsidRDefault="00D84F2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Lab 1</w:t>
            </w:r>
            <w:r>
              <w:rPr>
                <w:rFonts w:eastAsia="Times New Roman" w:cstheme="minorHAnsi"/>
                <w:lang w:val="en-NZ" w:eastAsia="en-NZ"/>
              </w:rPr>
              <w:t>2</w:t>
            </w:r>
          </w:p>
        </w:tc>
        <w:tc>
          <w:tcPr>
            <w:tcW w:w="1324" w:type="dxa"/>
          </w:tcPr>
          <w:p w14:paraId="6C485866" w14:textId="2179A58C" w:rsidR="00D84F25" w:rsidRPr="00617735" w:rsidRDefault="00D84F2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21/10/2021</w:t>
            </w:r>
          </w:p>
        </w:tc>
        <w:tc>
          <w:tcPr>
            <w:tcW w:w="1276" w:type="dxa"/>
          </w:tcPr>
          <w:p w14:paraId="2E743A84" w14:textId="24426B47" w:rsidR="00D84F25" w:rsidRPr="00617735" w:rsidRDefault="00D84F25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3BF59E5D" w14:textId="71AF755F" w:rsidR="00D84F25" w:rsidRPr="00617735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Last lab</w:t>
            </w:r>
          </w:p>
        </w:tc>
      </w:tr>
      <w:tr w:rsidR="00A81894" w:rsidRPr="006F62EE" w14:paraId="4286B8FA" w14:textId="77777777" w:rsidTr="001F153D">
        <w:trPr>
          <w:trHeight w:val="600"/>
        </w:trPr>
        <w:tc>
          <w:tcPr>
            <w:tcW w:w="1790" w:type="dxa"/>
          </w:tcPr>
          <w:p w14:paraId="03CC0FC7" w14:textId="0B2C1565" w:rsidR="00A81894" w:rsidRPr="00617735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Presentation</w:t>
            </w:r>
          </w:p>
        </w:tc>
        <w:tc>
          <w:tcPr>
            <w:tcW w:w="1324" w:type="dxa"/>
          </w:tcPr>
          <w:p w14:paraId="4685FC4A" w14:textId="51097F55" w:rsidR="00A81894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26/10/2021</w:t>
            </w:r>
          </w:p>
        </w:tc>
        <w:tc>
          <w:tcPr>
            <w:tcW w:w="1276" w:type="dxa"/>
          </w:tcPr>
          <w:p w14:paraId="1D2C892A" w14:textId="4CE428EC" w:rsidR="00A81894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10 min</w:t>
            </w:r>
          </w:p>
        </w:tc>
        <w:tc>
          <w:tcPr>
            <w:tcW w:w="5244" w:type="dxa"/>
          </w:tcPr>
          <w:p w14:paraId="5096C169" w14:textId="277D2564" w:rsidR="00A81894" w:rsidRDefault="00A81894" w:rsidP="00432A32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Presentation is due</w:t>
            </w:r>
          </w:p>
        </w:tc>
      </w:tr>
    </w:tbl>
    <w:p w14:paraId="4D618BFB" w14:textId="77777777" w:rsidR="006F62EE" w:rsidRPr="006F62EE" w:rsidRDefault="006F62EE" w:rsidP="006F62EE"/>
    <w:p w14:paraId="591DBF85" w14:textId="0FC9A69A" w:rsidR="00463EAD" w:rsidRDefault="00186C2C" w:rsidP="003D7A06">
      <w:pPr>
        <w:pStyle w:val="Style1"/>
      </w:pPr>
      <w:r w:rsidRPr="00186C2C">
        <w:lastRenderedPageBreak/>
        <w:t>Junwei Liang</w:t>
      </w:r>
    </w:p>
    <w:p w14:paraId="46090AB5" w14:textId="77777777" w:rsidR="002D6155" w:rsidRPr="002D6155" w:rsidRDefault="002D6155" w:rsidP="002D6155"/>
    <w:tbl>
      <w:tblPr>
        <w:tblStyle w:val="GridTable4-Accent3"/>
        <w:tblW w:w="9634" w:type="dxa"/>
        <w:tblLook w:val="0420" w:firstRow="1" w:lastRow="0" w:firstColumn="0" w:lastColumn="0" w:noHBand="0" w:noVBand="1"/>
      </w:tblPr>
      <w:tblGrid>
        <w:gridCol w:w="1790"/>
        <w:gridCol w:w="1324"/>
        <w:gridCol w:w="1276"/>
        <w:gridCol w:w="5244"/>
      </w:tblGrid>
      <w:tr w:rsidR="002D6155" w:rsidRPr="00463EAD" w14:paraId="56F658C1" w14:textId="77777777" w:rsidTr="003F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1790" w:type="dxa"/>
            <w:shd w:val="clear" w:color="auto" w:fill="98EEE8" w:themeFill="accent3" w:themeFillTint="99"/>
          </w:tcPr>
          <w:p w14:paraId="4D68A61B" w14:textId="77777777" w:rsidR="002D6155" w:rsidRPr="003F409B" w:rsidRDefault="002D6155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3F409B">
              <w:rPr>
                <w:rFonts w:ascii="Calibri" w:eastAsia="Times New Roman" w:hAnsi="Calibri" w:cs="Calibri"/>
                <w:color w:val="auto"/>
                <w:lang w:val="en-NZ" w:eastAsia="en-NZ"/>
              </w:rPr>
              <w:t>Task</w:t>
            </w:r>
          </w:p>
        </w:tc>
        <w:tc>
          <w:tcPr>
            <w:tcW w:w="1324" w:type="dxa"/>
            <w:shd w:val="clear" w:color="auto" w:fill="98EEE8" w:themeFill="accent3" w:themeFillTint="99"/>
          </w:tcPr>
          <w:p w14:paraId="42B92BDB" w14:textId="77777777" w:rsidR="002D6155" w:rsidRPr="001F153D" w:rsidRDefault="002D6155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Date</w:t>
            </w:r>
          </w:p>
        </w:tc>
        <w:tc>
          <w:tcPr>
            <w:tcW w:w="1276" w:type="dxa"/>
            <w:shd w:val="clear" w:color="auto" w:fill="98EEE8" w:themeFill="accent3" w:themeFillTint="99"/>
          </w:tcPr>
          <w:p w14:paraId="54D4466D" w14:textId="77777777" w:rsidR="002D6155" w:rsidRPr="001F153D" w:rsidRDefault="002D6155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Time Spent</w:t>
            </w:r>
          </w:p>
        </w:tc>
        <w:tc>
          <w:tcPr>
            <w:tcW w:w="5244" w:type="dxa"/>
            <w:shd w:val="clear" w:color="auto" w:fill="98EEE8" w:themeFill="accent3" w:themeFillTint="99"/>
          </w:tcPr>
          <w:p w14:paraId="6E9EA394" w14:textId="77777777" w:rsidR="002D6155" w:rsidRPr="001F153D" w:rsidRDefault="002D6155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Notes</w:t>
            </w:r>
          </w:p>
        </w:tc>
      </w:tr>
      <w:tr w:rsidR="00D8014C" w:rsidRPr="006F62EE" w14:paraId="5113D4B8" w14:textId="77777777" w:rsidTr="001F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43B7C4D9" w14:textId="0C2E8DA9" w:rsidR="00D8014C" w:rsidRPr="00463EAD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Creating and maintaining git repository</w:t>
            </w:r>
          </w:p>
        </w:tc>
        <w:tc>
          <w:tcPr>
            <w:tcW w:w="1324" w:type="dxa"/>
          </w:tcPr>
          <w:p w14:paraId="7C077F69" w14:textId="70FD4796" w:rsidR="00D8014C" w:rsidRPr="006F62EE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29/09/2021</w:t>
            </w:r>
          </w:p>
        </w:tc>
        <w:tc>
          <w:tcPr>
            <w:tcW w:w="1276" w:type="dxa"/>
          </w:tcPr>
          <w:p w14:paraId="46AFE365" w14:textId="62386609" w:rsid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64B36418" w14:textId="7D65C4A0" w:rsidR="00D8014C" w:rsidRPr="006F62EE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Invite and create a git repository on GitLab. Added some readme file and folders.</w:t>
            </w:r>
          </w:p>
        </w:tc>
      </w:tr>
      <w:tr w:rsidR="00D8014C" w:rsidRPr="006F62EE" w14:paraId="2BEABCAA" w14:textId="77777777" w:rsidTr="001F153D">
        <w:trPr>
          <w:trHeight w:val="600"/>
        </w:trPr>
        <w:tc>
          <w:tcPr>
            <w:tcW w:w="1790" w:type="dxa"/>
          </w:tcPr>
          <w:p w14:paraId="00D4752F" w14:textId="3FB0325D" w:rsidR="00D8014C" w:rsidRPr="006F62EE" w:rsidRDefault="00D8014C" w:rsidP="00D8014C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Apply routine check and summarise crime dataset.</w:t>
            </w:r>
          </w:p>
        </w:tc>
        <w:tc>
          <w:tcPr>
            <w:tcW w:w="1324" w:type="dxa"/>
          </w:tcPr>
          <w:p w14:paraId="71A0337C" w14:textId="6588F0C6" w:rsidR="00D8014C" w:rsidRP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02/10/2021</w:t>
            </w:r>
          </w:p>
        </w:tc>
        <w:tc>
          <w:tcPr>
            <w:tcW w:w="1276" w:type="dxa"/>
          </w:tcPr>
          <w:p w14:paraId="29E40AB8" w14:textId="6323609B" w:rsidR="00D8014C" w:rsidRP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2</w:t>
            </w:r>
            <w:r w:rsidRPr="00D8014C">
              <w:rPr>
                <w:rFonts w:ascii="Calibri" w:eastAsia="Times New Roman" w:hAnsi="Calibri" w:cs="Calibri"/>
                <w:lang w:val="en-NZ" w:eastAsia="en-NZ"/>
              </w:rPr>
              <w:t xml:space="preserve"> hour</w:t>
            </w:r>
            <w:r>
              <w:rPr>
                <w:rFonts w:ascii="Calibri" w:eastAsia="Times New Roman" w:hAnsi="Calibri" w:cs="Calibri"/>
                <w:lang w:val="en-NZ" w:eastAsia="en-NZ"/>
              </w:rPr>
              <w:t>s</w:t>
            </w:r>
          </w:p>
        </w:tc>
        <w:tc>
          <w:tcPr>
            <w:tcW w:w="5244" w:type="dxa"/>
          </w:tcPr>
          <w:p w14:paraId="2C7BFECD" w14:textId="22181155" w:rsidR="00D8014C" w:rsidRPr="00320CE2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320CE2">
              <w:rPr>
                <w:rFonts w:ascii="Calibri" w:eastAsia="Times New Roman" w:hAnsi="Calibri" w:cs="Calibri"/>
                <w:lang w:val="en-NZ" w:eastAsia="en-NZ"/>
              </w:rPr>
              <w:t>Check missing value for crime dataset and basic information about dataset.</w:t>
            </w:r>
          </w:p>
        </w:tc>
      </w:tr>
      <w:tr w:rsidR="00D8014C" w:rsidRPr="006F62EE" w14:paraId="779A86BD" w14:textId="77777777" w:rsidTr="001F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67549674" w14:textId="5189D7B6" w:rsidR="00D8014C" w:rsidRPr="006F62EE" w:rsidRDefault="00D8014C" w:rsidP="00D8014C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Crime and income plot.</w:t>
            </w:r>
          </w:p>
        </w:tc>
        <w:tc>
          <w:tcPr>
            <w:tcW w:w="1324" w:type="dxa"/>
          </w:tcPr>
          <w:p w14:paraId="331CD208" w14:textId="30253DA8" w:rsidR="00D8014C" w:rsidRPr="006F62EE" w:rsidRDefault="00D8014C" w:rsidP="00D8014C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13/10/2021</w:t>
            </w:r>
          </w:p>
        </w:tc>
        <w:tc>
          <w:tcPr>
            <w:tcW w:w="1276" w:type="dxa"/>
          </w:tcPr>
          <w:p w14:paraId="73B25A57" w14:textId="7A3BD3B9" w:rsidR="00D8014C" w:rsidRP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1C40A8DA" w14:textId="09461ADB" w:rsidR="00D8014C" w:rsidRPr="00320CE2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320CE2">
              <w:rPr>
                <w:rFonts w:ascii="Calibri" w:eastAsia="Times New Roman" w:hAnsi="Calibri" w:cs="Calibri"/>
                <w:lang w:val="en-NZ" w:eastAsia="en-NZ"/>
              </w:rPr>
              <w:t>Modified dataset and plot them out.</w:t>
            </w:r>
          </w:p>
        </w:tc>
      </w:tr>
      <w:tr w:rsidR="00D8014C" w:rsidRPr="006F62EE" w14:paraId="237D576C" w14:textId="77777777" w:rsidTr="001F153D">
        <w:trPr>
          <w:trHeight w:val="600"/>
        </w:trPr>
        <w:tc>
          <w:tcPr>
            <w:tcW w:w="1790" w:type="dxa"/>
          </w:tcPr>
          <w:p w14:paraId="1A8F8C8C" w14:textId="77777777" w:rsidR="00D8014C" w:rsidRP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Creating</w:t>
            </w:r>
          </w:p>
          <w:p w14:paraId="3D06DE74" w14:textId="100FA730" w:rsidR="00D8014C" w:rsidRDefault="00D8014C" w:rsidP="00D8014C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Shiny app</w:t>
            </w:r>
          </w:p>
        </w:tc>
        <w:tc>
          <w:tcPr>
            <w:tcW w:w="1324" w:type="dxa"/>
          </w:tcPr>
          <w:p w14:paraId="4B90DFBB" w14:textId="438D8520" w:rsidR="00D8014C" w:rsidRP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18/10/2021</w:t>
            </w:r>
          </w:p>
        </w:tc>
        <w:tc>
          <w:tcPr>
            <w:tcW w:w="1276" w:type="dxa"/>
          </w:tcPr>
          <w:p w14:paraId="0FE3EFBD" w14:textId="62F6EFE7" w:rsidR="00D8014C" w:rsidRPr="00D8014C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1</w:t>
            </w:r>
            <w:r w:rsidR="00D8014C">
              <w:rPr>
                <w:rFonts w:ascii="Calibri" w:eastAsia="Times New Roman" w:hAnsi="Calibri" w:cs="Calibri"/>
                <w:lang w:val="en-NZ" w:eastAsia="en-NZ"/>
              </w:rPr>
              <w:t xml:space="preserve"> hour</w:t>
            </w:r>
          </w:p>
        </w:tc>
        <w:tc>
          <w:tcPr>
            <w:tcW w:w="5244" w:type="dxa"/>
          </w:tcPr>
          <w:p w14:paraId="3670E13B" w14:textId="6EAB96A9" w:rsidR="00D8014C" w:rsidRPr="00320CE2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320CE2">
              <w:rPr>
                <w:rFonts w:ascii="Calibri" w:eastAsia="Times New Roman" w:hAnsi="Calibri" w:cs="Calibri"/>
                <w:lang w:val="en-NZ" w:eastAsia="en-NZ"/>
              </w:rPr>
              <w:t>Create Shiny app.</w:t>
            </w:r>
          </w:p>
        </w:tc>
      </w:tr>
    </w:tbl>
    <w:p w14:paraId="6CDE22A2" w14:textId="77777777" w:rsidR="00463EAD" w:rsidRDefault="00463EAD" w:rsidP="00463EAD">
      <w:pPr>
        <w:pStyle w:val="ListBullet"/>
        <w:numPr>
          <w:ilvl w:val="0"/>
          <w:numId w:val="0"/>
        </w:numPr>
        <w:rPr>
          <w:color w:val="auto"/>
        </w:rPr>
      </w:pPr>
    </w:p>
    <w:p w14:paraId="655F1734" w14:textId="506B03E7" w:rsidR="00A326C3" w:rsidRDefault="00186C2C" w:rsidP="003D7A06">
      <w:pPr>
        <w:pStyle w:val="Style1"/>
      </w:pPr>
      <w:r w:rsidRPr="00186C2C">
        <w:t>Xiaodan Liang</w:t>
      </w:r>
    </w:p>
    <w:p w14:paraId="3481A0F7" w14:textId="6C08FAB8" w:rsidR="001F153D" w:rsidRDefault="001F153D" w:rsidP="001F153D"/>
    <w:tbl>
      <w:tblPr>
        <w:tblStyle w:val="GridTable4-Accent3"/>
        <w:tblW w:w="9634" w:type="dxa"/>
        <w:tblLook w:val="0420" w:firstRow="1" w:lastRow="0" w:firstColumn="0" w:lastColumn="0" w:noHBand="0" w:noVBand="1"/>
      </w:tblPr>
      <w:tblGrid>
        <w:gridCol w:w="1790"/>
        <w:gridCol w:w="1324"/>
        <w:gridCol w:w="1276"/>
        <w:gridCol w:w="5244"/>
      </w:tblGrid>
      <w:tr w:rsidR="003F409B" w:rsidRPr="001F153D" w14:paraId="3EE10AC8" w14:textId="77777777" w:rsidTr="00432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1790" w:type="dxa"/>
            <w:shd w:val="clear" w:color="auto" w:fill="98EEE8" w:themeFill="accent3" w:themeFillTint="99"/>
          </w:tcPr>
          <w:p w14:paraId="679F694F" w14:textId="77777777" w:rsidR="003F409B" w:rsidRPr="003F409B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3F409B">
              <w:rPr>
                <w:rFonts w:ascii="Calibri" w:eastAsia="Times New Roman" w:hAnsi="Calibri" w:cs="Calibri"/>
                <w:color w:val="auto"/>
                <w:lang w:val="en-NZ" w:eastAsia="en-NZ"/>
              </w:rPr>
              <w:t>Task</w:t>
            </w:r>
          </w:p>
        </w:tc>
        <w:tc>
          <w:tcPr>
            <w:tcW w:w="1324" w:type="dxa"/>
            <w:shd w:val="clear" w:color="auto" w:fill="98EEE8" w:themeFill="accent3" w:themeFillTint="99"/>
          </w:tcPr>
          <w:p w14:paraId="6997E2A6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Date</w:t>
            </w:r>
          </w:p>
        </w:tc>
        <w:tc>
          <w:tcPr>
            <w:tcW w:w="1276" w:type="dxa"/>
            <w:shd w:val="clear" w:color="auto" w:fill="98EEE8" w:themeFill="accent3" w:themeFillTint="99"/>
          </w:tcPr>
          <w:p w14:paraId="02DEEA2D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Time Spent</w:t>
            </w:r>
          </w:p>
        </w:tc>
        <w:tc>
          <w:tcPr>
            <w:tcW w:w="5244" w:type="dxa"/>
            <w:shd w:val="clear" w:color="auto" w:fill="98EEE8" w:themeFill="accent3" w:themeFillTint="99"/>
          </w:tcPr>
          <w:p w14:paraId="3CCA7B18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Notes</w:t>
            </w:r>
          </w:p>
        </w:tc>
      </w:tr>
      <w:tr w:rsidR="00D8014C" w:rsidRPr="006F62EE" w14:paraId="0011DD1F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55B93309" w14:textId="77777777" w:rsid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Converting wide</w:t>
            </w:r>
          </w:p>
          <w:p w14:paraId="5A677AF0" w14:textId="791CF2E5" w:rsidR="00D8014C" w:rsidRPr="00463EAD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 xml:space="preserve">into wide for income dataset. </w:t>
            </w:r>
          </w:p>
        </w:tc>
        <w:tc>
          <w:tcPr>
            <w:tcW w:w="1324" w:type="dxa"/>
          </w:tcPr>
          <w:p w14:paraId="4EE432B0" w14:textId="22628442" w:rsidR="00D8014C" w:rsidRPr="006F62EE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11/10/2021</w:t>
            </w:r>
          </w:p>
        </w:tc>
        <w:tc>
          <w:tcPr>
            <w:tcW w:w="1276" w:type="dxa"/>
          </w:tcPr>
          <w:p w14:paraId="23795A30" w14:textId="2F488DD8" w:rsidR="00D8014C" w:rsidRDefault="00D8014C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0185AB86" w14:textId="34FE1A7A" w:rsidR="00D8014C" w:rsidRPr="006F62EE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Manually convert the income data frame into long data frame.</w:t>
            </w:r>
          </w:p>
        </w:tc>
      </w:tr>
      <w:tr w:rsidR="00D8014C" w:rsidRPr="006F62EE" w14:paraId="36013426" w14:textId="77777777" w:rsidTr="00432A32">
        <w:trPr>
          <w:trHeight w:val="600"/>
        </w:trPr>
        <w:tc>
          <w:tcPr>
            <w:tcW w:w="1790" w:type="dxa"/>
          </w:tcPr>
          <w:p w14:paraId="485C8C89" w14:textId="669F2271" w:rsidR="00D8014C" w:rsidRPr="00D8014C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Apply routine check and summarise income dataset.</w:t>
            </w:r>
          </w:p>
        </w:tc>
        <w:tc>
          <w:tcPr>
            <w:tcW w:w="1324" w:type="dxa"/>
          </w:tcPr>
          <w:p w14:paraId="2188316F" w14:textId="6CBC4E6E" w:rsidR="00D8014C" w:rsidRPr="00D8014C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11/10/2021</w:t>
            </w:r>
          </w:p>
        </w:tc>
        <w:tc>
          <w:tcPr>
            <w:tcW w:w="1276" w:type="dxa"/>
          </w:tcPr>
          <w:p w14:paraId="00DD2B7F" w14:textId="4E1C3A72" w:rsidR="00D8014C" w:rsidRPr="00D8014C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1 hour</w:t>
            </w:r>
          </w:p>
        </w:tc>
        <w:tc>
          <w:tcPr>
            <w:tcW w:w="5244" w:type="dxa"/>
          </w:tcPr>
          <w:p w14:paraId="3FDA5525" w14:textId="43188306" w:rsidR="00D8014C" w:rsidRPr="00D8014C" w:rsidRDefault="00320CE2" w:rsidP="00D8014C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Check missing value for crime dataset and basic information about dataset.</w:t>
            </w:r>
          </w:p>
        </w:tc>
      </w:tr>
      <w:tr w:rsidR="00320CE2" w:rsidRPr="006F62EE" w14:paraId="07D5FE35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1637399B" w14:textId="77777777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Maintaining code</w:t>
            </w:r>
          </w:p>
          <w:p w14:paraId="4A43941A" w14:textId="5FA99B4A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style</w:t>
            </w:r>
          </w:p>
        </w:tc>
        <w:tc>
          <w:tcPr>
            <w:tcW w:w="1324" w:type="dxa"/>
          </w:tcPr>
          <w:p w14:paraId="1D9592DF" w14:textId="08B757A1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13/10/2021</w:t>
            </w:r>
          </w:p>
        </w:tc>
        <w:tc>
          <w:tcPr>
            <w:tcW w:w="1276" w:type="dxa"/>
          </w:tcPr>
          <w:p w14:paraId="0E303E4C" w14:textId="0B9757F4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1 hour</w:t>
            </w:r>
          </w:p>
        </w:tc>
        <w:tc>
          <w:tcPr>
            <w:tcW w:w="5244" w:type="dxa"/>
          </w:tcPr>
          <w:p w14:paraId="6BD28F72" w14:textId="0F2B2A6A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Maintaining indentation and comments and layouts.</w:t>
            </w:r>
          </w:p>
        </w:tc>
      </w:tr>
      <w:tr w:rsidR="00320CE2" w:rsidRPr="006F62EE" w14:paraId="5E8C5DE8" w14:textId="77777777" w:rsidTr="00432A32">
        <w:trPr>
          <w:trHeight w:val="600"/>
        </w:trPr>
        <w:tc>
          <w:tcPr>
            <w:tcW w:w="1790" w:type="dxa"/>
          </w:tcPr>
          <w:p w14:paraId="7DEB5C33" w14:textId="77777777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Developing</w:t>
            </w:r>
          </w:p>
          <w:p w14:paraId="673A7496" w14:textId="493D09FC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Shiny app</w:t>
            </w:r>
          </w:p>
        </w:tc>
        <w:tc>
          <w:tcPr>
            <w:tcW w:w="1324" w:type="dxa"/>
          </w:tcPr>
          <w:p w14:paraId="48979614" w14:textId="45B4F352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19/10/2021</w:t>
            </w:r>
          </w:p>
        </w:tc>
        <w:tc>
          <w:tcPr>
            <w:tcW w:w="1276" w:type="dxa"/>
          </w:tcPr>
          <w:p w14:paraId="7A655335" w14:textId="0595F272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 w:rsidRPr="00D8014C">
              <w:rPr>
                <w:rFonts w:ascii="Calibri" w:eastAsia="Times New Roman" w:hAnsi="Calibri" w:cs="Calibr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1C35FF35" w14:textId="163EC21C" w:rsidR="00320CE2" w:rsidRPr="00D8014C" w:rsidRDefault="00320CE2" w:rsidP="00320CE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Implement functions to generated plots and bind them to Shiny app.</w:t>
            </w:r>
          </w:p>
        </w:tc>
      </w:tr>
    </w:tbl>
    <w:p w14:paraId="0C1A3B3C" w14:textId="0C9782FF" w:rsidR="00A326C3" w:rsidRDefault="00A326C3" w:rsidP="002D6155">
      <w:pPr>
        <w:pStyle w:val="ListBullet"/>
        <w:numPr>
          <w:ilvl w:val="0"/>
          <w:numId w:val="0"/>
        </w:numPr>
        <w:rPr>
          <w:color w:val="auto"/>
        </w:rPr>
      </w:pPr>
    </w:p>
    <w:p w14:paraId="2B8927EF" w14:textId="77777777" w:rsidR="00463EAD" w:rsidRDefault="00463EAD" w:rsidP="00A326C3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14:paraId="74DFA46E" w14:textId="6AB2D3BE" w:rsidR="00A326C3" w:rsidRDefault="00186C2C" w:rsidP="003D7A06">
      <w:pPr>
        <w:pStyle w:val="Style1"/>
      </w:pPr>
      <w:r w:rsidRPr="00186C2C">
        <w:t>Harrison Allen</w:t>
      </w:r>
    </w:p>
    <w:p w14:paraId="69720387" w14:textId="77777777" w:rsidR="006F62EE" w:rsidRPr="006F62EE" w:rsidRDefault="006F62EE" w:rsidP="006F62EE"/>
    <w:tbl>
      <w:tblPr>
        <w:tblStyle w:val="GridTable4-Accent3"/>
        <w:tblW w:w="9634" w:type="dxa"/>
        <w:tblLook w:val="0420" w:firstRow="1" w:lastRow="0" w:firstColumn="0" w:lastColumn="0" w:noHBand="0" w:noVBand="1"/>
      </w:tblPr>
      <w:tblGrid>
        <w:gridCol w:w="1790"/>
        <w:gridCol w:w="1324"/>
        <w:gridCol w:w="1276"/>
        <w:gridCol w:w="5244"/>
      </w:tblGrid>
      <w:tr w:rsidR="003F409B" w:rsidRPr="001F153D" w14:paraId="5C3F0D81" w14:textId="77777777" w:rsidTr="00432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1790" w:type="dxa"/>
            <w:shd w:val="clear" w:color="auto" w:fill="98EEE8" w:themeFill="accent3" w:themeFillTint="99"/>
          </w:tcPr>
          <w:p w14:paraId="49FB7C53" w14:textId="77777777" w:rsidR="003F409B" w:rsidRPr="003F409B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3F409B">
              <w:rPr>
                <w:rFonts w:ascii="Calibri" w:eastAsia="Times New Roman" w:hAnsi="Calibri" w:cs="Calibri"/>
                <w:color w:val="auto"/>
                <w:lang w:val="en-NZ" w:eastAsia="en-NZ"/>
              </w:rPr>
              <w:t>Task</w:t>
            </w:r>
          </w:p>
        </w:tc>
        <w:tc>
          <w:tcPr>
            <w:tcW w:w="1324" w:type="dxa"/>
            <w:shd w:val="clear" w:color="auto" w:fill="98EEE8" w:themeFill="accent3" w:themeFillTint="99"/>
          </w:tcPr>
          <w:p w14:paraId="4FDD5D55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Date</w:t>
            </w:r>
          </w:p>
        </w:tc>
        <w:tc>
          <w:tcPr>
            <w:tcW w:w="1276" w:type="dxa"/>
            <w:shd w:val="clear" w:color="auto" w:fill="98EEE8" w:themeFill="accent3" w:themeFillTint="99"/>
          </w:tcPr>
          <w:p w14:paraId="7A527645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Time Spent</w:t>
            </w:r>
          </w:p>
        </w:tc>
        <w:tc>
          <w:tcPr>
            <w:tcW w:w="5244" w:type="dxa"/>
            <w:shd w:val="clear" w:color="auto" w:fill="98EEE8" w:themeFill="accent3" w:themeFillTint="99"/>
          </w:tcPr>
          <w:p w14:paraId="48902097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Notes</w:t>
            </w:r>
          </w:p>
        </w:tc>
      </w:tr>
      <w:tr w:rsidR="003F409B" w:rsidRPr="006F62EE" w14:paraId="1A59AE06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79F60718" w14:textId="6E633761" w:rsidR="003F409B" w:rsidRPr="00463EAD" w:rsidRDefault="009040A1" w:rsidP="00432A3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Manually labelling data</w:t>
            </w:r>
          </w:p>
        </w:tc>
        <w:tc>
          <w:tcPr>
            <w:tcW w:w="1324" w:type="dxa"/>
          </w:tcPr>
          <w:p w14:paraId="6E7B1FDF" w14:textId="7A60E98F" w:rsidR="003F409B" w:rsidRPr="006F62EE" w:rsidRDefault="009040A1" w:rsidP="00432A3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8/10/2021</w:t>
            </w:r>
          </w:p>
        </w:tc>
        <w:tc>
          <w:tcPr>
            <w:tcW w:w="1276" w:type="dxa"/>
          </w:tcPr>
          <w:p w14:paraId="0482AD78" w14:textId="77777777" w:rsidR="003F409B" w:rsidRDefault="003F409B" w:rsidP="00432A3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</w:p>
        </w:tc>
        <w:tc>
          <w:tcPr>
            <w:tcW w:w="5244" w:type="dxa"/>
          </w:tcPr>
          <w:p w14:paraId="24458706" w14:textId="3AC23CEB" w:rsidR="003F409B" w:rsidRPr="006F62EE" w:rsidRDefault="009040A1" w:rsidP="00432A32">
            <w:pPr>
              <w:spacing w:before="0"/>
              <w:rPr>
                <w:rFonts w:ascii="Calibri" w:eastAsia="Times New Roman" w:hAnsi="Calibri" w:cs="Calibri"/>
                <w:lang w:val="en-NZ" w:eastAsia="en-NZ"/>
              </w:rPr>
            </w:pPr>
            <w:r>
              <w:rPr>
                <w:rFonts w:ascii="Calibri" w:eastAsia="Times New Roman" w:hAnsi="Calibri" w:cs="Calibri"/>
                <w:lang w:val="en-NZ" w:eastAsia="en-NZ"/>
              </w:rPr>
              <w:t>Done during group meeting.</w:t>
            </w:r>
          </w:p>
        </w:tc>
      </w:tr>
      <w:tr w:rsidR="003F409B" w:rsidRPr="006F62EE" w14:paraId="5FF0439F" w14:textId="77777777" w:rsidTr="00432A32">
        <w:trPr>
          <w:trHeight w:val="600"/>
        </w:trPr>
        <w:tc>
          <w:tcPr>
            <w:tcW w:w="1790" w:type="dxa"/>
          </w:tcPr>
          <w:p w14:paraId="7D75E289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1324" w:type="dxa"/>
          </w:tcPr>
          <w:p w14:paraId="2E80911D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1276" w:type="dxa"/>
          </w:tcPr>
          <w:p w14:paraId="154BDC61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5244" w:type="dxa"/>
          </w:tcPr>
          <w:p w14:paraId="1A523CB9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</w:tr>
      <w:tr w:rsidR="003F409B" w:rsidRPr="006F62EE" w14:paraId="58A51B5B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1F5F105E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1324" w:type="dxa"/>
          </w:tcPr>
          <w:p w14:paraId="1D03A551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1276" w:type="dxa"/>
          </w:tcPr>
          <w:p w14:paraId="2FE9CCA0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5244" w:type="dxa"/>
          </w:tcPr>
          <w:p w14:paraId="375BD271" w14:textId="77777777" w:rsidR="003F409B" w:rsidRPr="006F62EE" w:rsidRDefault="003F409B" w:rsidP="00432A32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</w:tr>
    </w:tbl>
    <w:p w14:paraId="4878DBF1" w14:textId="77777777" w:rsidR="006F62EE" w:rsidRPr="006F62EE" w:rsidRDefault="006F62EE" w:rsidP="006F62EE"/>
    <w:p w14:paraId="7B4A8510" w14:textId="42B40646" w:rsidR="00A326C3" w:rsidRDefault="00A326C3" w:rsidP="00A326C3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14:paraId="2A2E8628" w14:textId="378466ED" w:rsidR="00A326C3" w:rsidRDefault="00A326C3" w:rsidP="003D7A06">
      <w:pPr>
        <w:pStyle w:val="Style1"/>
      </w:pPr>
      <w:r>
        <w:t>Ruben Castaing</w:t>
      </w:r>
    </w:p>
    <w:p w14:paraId="0793738A" w14:textId="4FBF7FA2" w:rsidR="003F409B" w:rsidRDefault="003F409B" w:rsidP="003F409B"/>
    <w:tbl>
      <w:tblPr>
        <w:tblStyle w:val="GridTable4-Accent3"/>
        <w:tblW w:w="9634" w:type="dxa"/>
        <w:tblLook w:val="0420" w:firstRow="1" w:lastRow="0" w:firstColumn="0" w:lastColumn="0" w:noHBand="0" w:noVBand="1"/>
      </w:tblPr>
      <w:tblGrid>
        <w:gridCol w:w="1790"/>
        <w:gridCol w:w="1324"/>
        <w:gridCol w:w="1276"/>
        <w:gridCol w:w="5244"/>
      </w:tblGrid>
      <w:tr w:rsidR="003F409B" w:rsidRPr="001F153D" w14:paraId="2DEBA1C5" w14:textId="77777777" w:rsidTr="00432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1790" w:type="dxa"/>
            <w:shd w:val="clear" w:color="auto" w:fill="98EEE8" w:themeFill="accent3" w:themeFillTint="99"/>
          </w:tcPr>
          <w:p w14:paraId="3B78B857" w14:textId="77777777" w:rsidR="003F409B" w:rsidRPr="003F409B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3F409B">
              <w:rPr>
                <w:rFonts w:ascii="Calibri" w:eastAsia="Times New Roman" w:hAnsi="Calibri" w:cs="Calibri"/>
                <w:color w:val="auto"/>
                <w:lang w:val="en-NZ" w:eastAsia="en-NZ"/>
              </w:rPr>
              <w:t>Task</w:t>
            </w:r>
          </w:p>
        </w:tc>
        <w:tc>
          <w:tcPr>
            <w:tcW w:w="1324" w:type="dxa"/>
            <w:shd w:val="clear" w:color="auto" w:fill="98EEE8" w:themeFill="accent3" w:themeFillTint="99"/>
          </w:tcPr>
          <w:p w14:paraId="2144C2B7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Date</w:t>
            </w:r>
          </w:p>
        </w:tc>
        <w:tc>
          <w:tcPr>
            <w:tcW w:w="1276" w:type="dxa"/>
            <w:shd w:val="clear" w:color="auto" w:fill="98EEE8" w:themeFill="accent3" w:themeFillTint="99"/>
          </w:tcPr>
          <w:p w14:paraId="65EEB501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Time Spent</w:t>
            </w:r>
          </w:p>
        </w:tc>
        <w:tc>
          <w:tcPr>
            <w:tcW w:w="5244" w:type="dxa"/>
            <w:shd w:val="clear" w:color="auto" w:fill="98EEE8" w:themeFill="accent3" w:themeFillTint="99"/>
          </w:tcPr>
          <w:p w14:paraId="11A2CEFE" w14:textId="77777777" w:rsidR="003F409B" w:rsidRPr="001F153D" w:rsidRDefault="003F409B" w:rsidP="00432A32">
            <w:pPr>
              <w:spacing w:before="0"/>
              <w:rPr>
                <w:rFonts w:ascii="Calibri" w:eastAsia="Times New Roman" w:hAnsi="Calibri" w:cs="Calibri"/>
                <w:color w:val="auto"/>
                <w:lang w:val="en-NZ" w:eastAsia="en-NZ"/>
              </w:rPr>
            </w:pPr>
            <w:r w:rsidRPr="001F153D">
              <w:rPr>
                <w:rFonts w:ascii="Calibri" w:eastAsia="Times New Roman" w:hAnsi="Calibri" w:cs="Calibri"/>
                <w:color w:val="auto"/>
                <w:lang w:val="en-NZ" w:eastAsia="en-NZ"/>
              </w:rPr>
              <w:t>Notes</w:t>
            </w:r>
          </w:p>
        </w:tc>
      </w:tr>
      <w:tr w:rsidR="003F409B" w:rsidRPr="006F62EE" w14:paraId="41ACCE52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672D5C85" w14:textId="56F6663C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Setting up the work log (this page)</w:t>
            </w:r>
          </w:p>
        </w:tc>
        <w:tc>
          <w:tcPr>
            <w:tcW w:w="1324" w:type="dxa"/>
          </w:tcPr>
          <w:p w14:paraId="524350ED" w14:textId="45BCF452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7/10/2021</w:t>
            </w:r>
          </w:p>
        </w:tc>
        <w:tc>
          <w:tcPr>
            <w:tcW w:w="1276" w:type="dxa"/>
          </w:tcPr>
          <w:p w14:paraId="7B84828A" w14:textId="7CF5D689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~</w:t>
            </w:r>
            <w:r>
              <w:rPr>
                <w:rFonts w:eastAsia="Times New Roman" w:cstheme="minorHAnsi"/>
                <w:lang w:val="en-NZ" w:eastAsia="en-NZ"/>
              </w:rPr>
              <w:t>2</w:t>
            </w:r>
            <w:r w:rsidRPr="00617735">
              <w:rPr>
                <w:rFonts w:eastAsia="Times New Roman" w:cstheme="minorHAnsi"/>
                <w:lang w:val="en-NZ" w:eastAsia="en-NZ"/>
              </w:rPr>
              <w:t xml:space="preserve"> hours</w:t>
            </w:r>
          </w:p>
        </w:tc>
        <w:tc>
          <w:tcPr>
            <w:tcW w:w="5244" w:type="dxa"/>
          </w:tcPr>
          <w:p w14:paraId="2590DE4C" w14:textId="0B129E9B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 xml:space="preserve">Hope people enjoy </w:t>
            </w:r>
            <w:r w:rsidRPr="0061773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NZ" w:eastAsia="en-NZ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eastAsia="Times New Roman" w:cstheme="minorHAnsi"/>
                <w:lang w:val="en-NZ" w:eastAsia="en-NZ"/>
              </w:rPr>
              <w:t>. Spent this long making sure the formatting was right. Also added in group work done so far</w:t>
            </w:r>
            <w:r w:rsidR="004944F7">
              <w:rPr>
                <w:rFonts w:eastAsia="Times New Roman" w:cstheme="minorHAnsi"/>
                <w:lang w:val="en-NZ" w:eastAsia="en-NZ"/>
              </w:rPr>
              <w:t>.</w:t>
            </w:r>
          </w:p>
        </w:tc>
      </w:tr>
      <w:tr w:rsidR="003F409B" w:rsidRPr="006F62EE" w14:paraId="2BF75DDC" w14:textId="77777777" w:rsidTr="00432A32">
        <w:trPr>
          <w:trHeight w:val="600"/>
        </w:trPr>
        <w:tc>
          <w:tcPr>
            <w:tcW w:w="1790" w:type="dxa"/>
          </w:tcPr>
          <w:p w14:paraId="1D73E8EC" w14:textId="6BB155D3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 xml:space="preserve">Learning how to use </w:t>
            </w:r>
            <w:r w:rsidR="00D8014C" w:rsidRPr="00617735">
              <w:rPr>
                <w:rFonts w:eastAsia="Times New Roman" w:cstheme="minorHAnsi"/>
                <w:lang w:val="en-NZ" w:eastAsia="en-NZ"/>
              </w:rPr>
              <w:t>GitLab</w:t>
            </w:r>
          </w:p>
        </w:tc>
        <w:tc>
          <w:tcPr>
            <w:tcW w:w="1324" w:type="dxa"/>
          </w:tcPr>
          <w:p w14:paraId="02BB6401" w14:textId="70F8220A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7/10/2021</w:t>
            </w:r>
          </w:p>
        </w:tc>
        <w:tc>
          <w:tcPr>
            <w:tcW w:w="1276" w:type="dxa"/>
          </w:tcPr>
          <w:p w14:paraId="69F82BAA" w14:textId="7A3EC454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30 min</w:t>
            </w:r>
          </w:p>
        </w:tc>
        <w:tc>
          <w:tcPr>
            <w:tcW w:w="5244" w:type="dxa"/>
          </w:tcPr>
          <w:p w14:paraId="70B00687" w14:textId="3A28C982" w:rsidR="003F409B" w:rsidRPr="006F62EE" w:rsidRDefault="003F409B" w:rsidP="003F409B">
            <w:p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  <w:r w:rsidRPr="00617735">
              <w:rPr>
                <w:rFonts w:eastAsia="Times New Roman" w:cstheme="minorHAnsi"/>
                <w:lang w:val="en-NZ" w:eastAsia="en-NZ"/>
              </w:rPr>
              <w:t>Still need to learn how to get ssh key working. I’m impressed by the work already done</w:t>
            </w:r>
            <w:r w:rsidR="00C06FAA">
              <w:rPr>
                <w:rFonts w:eastAsia="Times New Roman" w:cstheme="minorHAnsi"/>
                <w:lang w:val="en-NZ" w:eastAsia="en-NZ"/>
              </w:rPr>
              <w:t xml:space="preserve"> by others</w:t>
            </w:r>
            <w:r w:rsidRPr="00617735">
              <w:rPr>
                <w:rFonts w:eastAsia="Times New Roman" w:cstheme="minorHAnsi"/>
                <w:lang w:val="en-NZ" w:eastAsia="en-NZ"/>
              </w:rPr>
              <w:t>.</w:t>
            </w:r>
          </w:p>
        </w:tc>
      </w:tr>
      <w:tr w:rsidR="003F409B" w:rsidRPr="006F62EE" w14:paraId="119F9CBE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6B7F992E" w14:textId="4C3B6E8A" w:rsidR="003F409B" w:rsidRPr="00617735" w:rsidRDefault="00C06FAA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Uploading data sets</w:t>
            </w:r>
          </w:p>
        </w:tc>
        <w:tc>
          <w:tcPr>
            <w:tcW w:w="1324" w:type="dxa"/>
          </w:tcPr>
          <w:p w14:paraId="19247C04" w14:textId="01BA9246" w:rsidR="003F409B" w:rsidRPr="00617735" w:rsidRDefault="00C06FAA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7/10/2021</w:t>
            </w:r>
          </w:p>
        </w:tc>
        <w:tc>
          <w:tcPr>
            <w:tcW w:w="1276" w:type="dxa"/>
          </w:tcPr>
          <w:p w14:paraId="27B65423" w14:textId="49903554" w:rsidR="003F409B" w:rsidRPr="00617735" w:rsidRDefault="00C06FAA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30 min</w:t>
            </w:r>
          </w:p>
        </w:tc>
        <w:tc>
          <w:tcPr>
            <w:tcW w:w="5244" w:type="dxa"/>
          </w:tcPr>
          <w:p w14:paraId="18C67C6A" w14:textId="7B5B8E57" w:rsidR="003F409B" w:rsidRPr="00617735" w:rsidRDefault="00C06FAA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 xml:space="preserve">Went looking for datasets. Found some stuff but nothing legendary. Uploaded a couple things to the datasets folder on </w:t>
            </w:r>
            <w:r w:rsidR="00D8014C">
              <w:rPr>
                <w:rFonts w:eastAsia="Times New Roman" w:cstheme="minorHAnsi"/>
                <w:lang w:val="en-NZ" w:eastAsia="en-NZ"/>
              </w:rPr>
              <w:t>GitLab</w:t>
            </w:r>
            <w:r>
              <w:rPr>
                <w:rFonts w:eastAsia="Times New Roman" w:cstheme="minorHAnsi"/>
                <w:lang w:val="en-NZ" w:eastAsia="en-NZ"/>
              </w:rPr>
              <w:t>.</w:t>
            </w:r>
          </w:p>
        </w:tc>
      </w:tr>
      <w:tr w:rsidR="00A81894" w:rsidRPr="006F62EE" w14:paraId="087871B5" w14:textId="77777777" w:rsidTr="00432A32">
        <w:trPr>
          <w:trHeight w:val="600"/>
        </w:trPr>
        <w:tc>
          <w:tcPr>
            <w:tcW w:w="1790" w:type="dxa"/>
          </w:tcPr>
          <w:p w14:paraId="0A133FE7" w14:textId="1347BD33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Wrangling</w:t>
            </w:r>
          </w:p>
        </w:tc>
        <w:tc>
          <w:tcPr>
            <w:tcW w:w="1324" w:type="dxa"/>
          </w:tcPr>
          <w:p w14:paraId="1F873D50" w14:textId="665E19CC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13/10/2021</w:t>
            </w:r>
          </w:p>
        </w:tc>
        <w:tc>
          <w:tcPr>
            <w:tcW w:w="1276" w:type="dxa"/>
          </w:tcPr>
          <w:p w14:paraId="2247E8FA" w14:textId="285E8D93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2 hours</w:t>
            </w:r>
          </w:p>
        </w:tc>
        <w:tc>
          <w:tcPr>
            <w:tcW w:w="5244" w:type="dxa"/>
          </w:tcPr>
          <w:p w14:paraId="3BC17A2A" w14:textId="3ADA3BC3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Intended to make some graphs but first needed to join the data sets together</w:t>
            </w:r>
            <w:r w:rsidR="0047606B">
              <w:rPr>
                <w:rFonts w:eastAsia="Times New Roman" w:cstheme="minorHAnsi"/>
                <w:lang w:val="en-NZ" w:eastAsia="en-NZ"/>
              </w:rPr>
              <w:t xml:space="preserve">. This required changing the </w:t>
            </w:r>
          </w:p>
        </w:tc>
      </w:tr>
      <w:tr w:rsidR="00A81894" w:rsidRPr="006F62EE" w14:paraId="3FB4D4A9" w14:textId="77777777" w:rsidTr="0043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790" w:type="dxa"/>
          </w:tcPr>
          <w:p w14:paraId="795E6765" w14:textId="13A2C514" w:rsidR="00A81894" w:rsidRDefault="0047606B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Making g</w:t>
            </w:r>
            <w:r w:rsidR="00A81894">
              <w:rPr>
                <w:rFonts w:eastAsia="Times New Roman" w:cstheme="minorHAnsi"/>
                <w:lang w:val="en-NZ" w:eastAsia="en-NZ"/>
              </w:rPr>
              <w:t>raphs</w:t>
            </w:r>
          </w:p>
        </w:tc>
        <w:tc>
          <w:tcPr>
            <w:tcW w:w="1324" w:type="dxa"/>
          </w:tcPr>
          <w:p w14:paraId="35B176D1" w14:textId="49FF5CDB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14</w:t>
            </w:r>
            <w:r w:rsidR="0047606B">
              <w:rPr>
                <w:rFonts w:eastAsia="Times New Roman" w:cstheme="minorHAnsi"/>
                <w:lang w:val="en-NZ" w:eastAsia="en-NZ"/>
              </w:rPr>
              <w:t>/10/2021</w:t>
            </w:r>
          </w:p>
        </w:tc>
        <w:tc>
          <w:tcPr>
            <w:tcW w:w="1276" w:type="dxa"/>
          </w:tcPr>
          <w:p w14:paraId="742803C5" w14:textId="42380418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40min</w:t>
            </w:r>
          </w:p>
        </w:tc>
        <w:tc>
          <w:tcPr>
            <w:tcW w:w="5244" w:type="dxa"/>
          </w:tcPr>
          <w:p w14:paraId="3E258039" w14:textId="50B3D797" w:rsidR="00A81894" w:rsidRDefault="00A81894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Spent some time exploring the dataset in tableau.</w:t>
            </w:r>
            <w:r w:rsidR="0047606B">
              <w:rPr>
                <w:rFonts w:eastAsia="Times New Roman" w:cstheme="minorHAnsi"/>
                <w:lang w:val="en-NZ" w:eastAsia="en-NZ"/>
              </w:rPr>
              <w:t xml:space="preserve"> In the lab, decided to not use them as R would be better. Graphing was still useful though.</w:t>
            </w:r>
          </w:p>
        </w:tc>
      </w:tr>
      <w:tr w:rsidR="0047606B" w:rsidRPr="006F62EE" w14:paraId="6768CE75" w14:textId="77777777" w:rsidTr="00432A32">
        <w:trPr>
          <w:trHeight w:val="600"/>
        </w:trPr>
        <w:tc>
          <w:tcPr>
            <w:tcW w:w="1790" w:type="dxa"/>
          </w:tcPr>
          <w:p w14:paraId="2BC4981C" w14:textId="4780D233" w:rsidR="0047606B" w:rsidRDefault="00D8014C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PowerPoint</w:t>
            </w:r>
          </w:p>
        </w:tc>
        <w:tc>
          <w:tcPr>
            <w:tcW w:w="1324" w:type="dxa"/>
          </w:tcPr>
          <w:p w14:paraId="300C28F7" w14:textId="23EBF56A" w:rsidR="0047606B" w:rsidRDefault="0047606B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17/10/2021</w:t>
            </w:r>
          </w:p>
        </w:tc>
        <w:tc>
          <w:tcPr>
            <w:tcW w:w="1276" w:type="dxa"/>
          </w:tcPr>
          <w:p w14:paraId="5D8C4772" w14:textId="0DDE39CA" w:rsidR="0047606B" w:rsidRDefault="0047606B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1.5 hours</w:t>
            </w:r>
          </w:p>
        </w:tc>
        <w:tc>
          <w:tcPr>
            <w:tcW w:w="5244" w:type="dxa"/>
          </w:tcPr>
          <w:p w14:paraId="02D00A00" w14:textId="27B5019C" w:rsidR="0047606B" w:rsidRDefault="0047606B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Started creating some basic slides for the presentation.</w:t>
            </w:r>
          </w:p>
          <w:p w14:paraId="699DD7B3" w14:textId="34A52229" w:rsidR="0047606B" w:rsidRDefault="0047606B" w:rsidP="003F409B">
            <w:pPr>
              <w:spacing w:before="0"/>
              <w:rPr>
                <w:rFonts w:eastAsia="Times New Roman" w:cstheme="minorHAnsi"/>
                <w:lang w:val="en-NZ" w:eastAsia="en-NZ"/>
              </w:rPr>
            </w:pPr>
            <w:r>
              <w:rPr>
                <w:rFonts w:eastAsia="Times New Roman" w:cstheme="minorHAnsi"/>
                <w:lang w:val="en-NZ" w:eastAsia="en-NZ"/>
              </w:rPr>
              <w:t>Ended up also reading some literature about our topic. More work on presentation is needed but graphs are needed before it can be finished.</w:t>
            </w:r>
          </w:p>
        </w:tc>
      </w:tr>
    </w:tbl>
    <w:p w14:paraId="009050CF" w14:textId="77777777" w:rsidR="003F409B" w:rsidRPr="00A326C3" w:rsidRDefault="003F409B" w:rsidP="003F409B"/>
    <w:sectPr w:rsidR="003F409B" w:rsidRPr="00A326C3" w:rsidSect="003D7A06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CEC69" w14:textId="77777777" w:rsidR="00110FBA" w:rsidRDefault="00110FBA">
      <w:pPr>
        <w:spacing w:line="240" w:lineRule="auto"/>
      </w:pPr>
      <w:r>
        <w:separator/>
      </w:r>
    </w:p>
  </w:endnote>
  <w:endnote w:type="continuationSeparator" w:id="0">
    <w:p w14:paraId="0F70C541" w14:textId="77777777" w:rsidR="00110FBA" w:rsidRDefault="00110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2CFDD8B8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114ED" w14:textId="77777777" w:rsidR="00110FBA" w:rsidRDefault="00110FBA">
      <w:pPr>
        <w:spacing w:line="240" w:lineRule="auto"/>
      </w:pPr>
      <w:r>
        <w:separator/>
      </w:r>
    </w:p>
  </w:footnote>
  <w:footnote w:type="continuationSeparator" w:id="0">
    <w:p w14:paraId="55215EE0" w14:textId="77777777" w:rsidR="00110FBA" w:rsidRDefault="00110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01403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6B92C05" wp14:editId="78DA8D2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E290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D966ADB"/>
    <w:multiLevelType w:val="hybridMultilevel"/>
    <w:tmpl w:val="572A41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F59A1"/>
    <w:multiLevelType w:val="hybridMultilevel"/>
    <w:tmpl w:val="8ECCB5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02ED0"/>
    <w:multiLevelType w:val="hybridMultilevel"/>
    <w:tmpl w:val="61E4D6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49"/>
    <w:rsid w:val="00016917"/>
    <w:rsid w:val="000228C0"/>
    <w:rsid w:val="00110FBA"/>
    <w:rsid w:val="00122300"/>
    <w:rsid w:val="00164D64"/>
    <w:rsid w:val="001668E8"/>
    <w:rsid w:val="00186C2C"/>
    <w:rsid w:val="00190922"/>
    <w:rsid w:val="00192BA9"/>
    <w:rsid w:val="001C30B8"/>
    <w:rsid w:val="001F153D"/>
    <w:rsid w:val="00212B09"/>
    <w:rsid w:val="002D6155"/>
    <w:rsid w:val="002D6D73"/>
    <w:rsid w:val="002F1C41"/>
    <w:rsid w:val="00320CE2"/>
    <w:rsid w:val="003C1E78"/>
    <w:rsid w:val="003C376A"/>
    <w:rsid w:val="003D7A06"/>
    <w:rsid w:val="003E1CD2"/>
    <w:rsid w:val="003F409B"/>
    <w:rsid w:val="00404F97"/>
    <w:rsid w:val="00430D21"/>
    <w:rsid w:val="00463EAD"/>
    <w:rsid w:val="0047082C"/>
    <w:rsid w:val="0047606B"/>
    <w:rsid w:val="00492067"/>
    <w:rsid w:val="004944F7"/>
    <w:rsid w:val="00541D83"/>
    <w:rsid w:val="00566A88"/>
    <w:rsid w:val="00592E49"/>
    <w:rsid w:val="00617735"/>
    <w:rsid w:val="00691622"/>
    <w:rsid w:val="006C287D"/>
    <w:rsid w:val="006E4ED3"/>
    <w:rsid w:val="006F62EE"/>
    <w:rsid w:val="00712D08"/>
    <w:rsid w:val="00717041"/>
    <w:rsid w:val="00776ECC"/>
    <w:rsid w:val="007A0A5B"/>
    <w:rsid w:val="007B00EB"/>
    <w:rsid w:val="007B5BFF"/>
    <w:rsid w:val="007F5733"/>
    <w:rsid w:val="00882E6A"/>
    <w:rsid w:val="009040A1"/>
    <w:rsid w:val="009466EC"/>
    <w:rsid w:val="009B0674"/>
    <w:rsid w:val="00A326C3"/>
    <w:rsid w:val="00A81894"/>
    <w:rsid w:val="00AA480C"/>
    <w:rsid w:val="00B46725"/>
    <w:rsid w:val="00C06FAA"/>
    <w:rsid w:val="00C40889"/>
    <w:rsid w:val="00D8014C"/>
    <w:rsid w:val="00D84F25"/>
    <w:rsid w:val="00E7346B"/>
    <w:rsid w:val="00EF74E1"/>
    <w:rsid w:val="00F72A56"/>
    <w:rsid w:val="00F9576F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345835"/>
  <w15:chartTrackingRefBased/>
  <w15:docId w15:val="{D5172379-C168-4A90-8D07-63A41680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A326C3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A326C3"/>
    <w:rPr>
      <w:rFonts w:asciiTheme="majorHAnsi" w:eastAsiaTheme="majorEastAsia" w:hAnsiTheme="majorHAnsi" w:cstheme="majorBidi"/>
      <w:b/>
      <w:bC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A326C3"/>
    <w:pPr>
      <w:ind w:left="720"/>
      <w:contextualSpacing/>
    </w:pPr>
  </w:style>
  <w:style w:type="paragraph" w:customStyle="1" w:styleId="Style1">
    <w:name w:val="Style1"/>
    <w:basedOn w:val="Heading9"/>
    <w:next w:val="Normal"/>
    <w:link w:val="Style1Char"/>
    <w:qFormat/>
    <w:rsid w:val="003D7A06"/>
    <w:rPr>
      <w:b/>
      <w:color w:val="auto"/>
      <w:sz w:val="32"/>
    </w:rPr>
  </w:style>
  <w:style w:type="table" w:styleId="GridTable4-Accent3">
    <w:name w:val="Grid Table 4 Accent 3"/>
    <w:basedOn w:val="TableNormal"/>
    <w:uiPriority w:val="49"/>
    <w:rsid w:val="001F153D"/>
    <w:pPr>
      <w:spacing w:line="240" w:lineRule="auto"/>
    </w:pPr>
    <w:tblPr>
      <w:tblStyleRowBandSize w:val="1"/>
      <w:tblStyleColBandSize w:val="1"/>
      <w:tblBorders>
        <w:top w:val="single" w:sz="4" w:space="0" w:color="98EEE8" w:themeColor="accent3" w:themeTint="99"/>
        <w:left w:val="single" w:sz="4" w:space="0" w:color="98EEE8" w:themeColor="accent3" w:themeTint="99"/>
        <w:bottom w:val="single" w:sz="4" w:space="0" w:color="98EEE8" w:themeColor="accent3" w:themeTint="99"/>
        <w:right w:val="single" w:sz="4" w:space="0" w:color="98EEE8" w:themeColor="accent3" w:themeTint="99"/>
        <w:insideH w:val="single" w:sz="4" w:space="0" w:color="98EEE8" w:themeColor="accent3" w:themeTint="99"/>
        <w:insideV w:val="single" w:sz="4" w:space="0" w:color="98EE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E4DA" w:themeColor="accent3"/>
          <w:left w:val="single" w:sz="4" w:space="0" w:color="55E4DA" w:themeColor="accent3"/>
          <w:bottom w:val="single" w:sz="4" w:space="0" w:color="55E4DA" w:themeColor="accent3"/>
          <w:right w:val="single" w:sz="4" w:space="0" w:color="55E4DA" w:themeColor="accent3"/>
          <w:insideH w:val="nil"/>
          <w:insideV w:val="nil"/>
        </w:tcBorders>
        <w:shd w:val="clear" w:color="auto" w:fill="55E4DA" w:themeFill="accent3"/>
      </w:tcPr>
    </w:tblStylePr>
    <w:tblStylePr w:type="lastRow">
      <w:rPr>
        <w:b/>
        <w:bCs/>
      </w:rPr>
      <w:tblPr/>
      <w:tcPr>
        <w:tcBorders>
          <w:top w:val="double" w:sz="4" w:space="0" w:color="55E4D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9F7" w:themeFill="accent3" w:themeFillTint="33"/>
      </w:tcPr>
    </w:tblStylePr>
    <w:tblStylePr w:type="band1Horz">
      <w:tblPr/>
      <w:tcPr>
        <w:shd w:val="clear" w:color="auto" w:fill="DCF9F7" w:themeFill="accent3" w:themeFillTint="33"/>
      </w:tcPr>
    </w:tblStylePr>
  </w:style>
  <w:style w:type="character" w:customStyle="1" w:styleId="Style1Char">
    <w:name w:val="Style1 Char"/>
    <w:basedOn w:val="DefaultParagraphFont"/>
    <w:link w:val="Style1"/>
    <w:rsid w:val="003D7A06"/>
    <w:rPr>
      <w:rFonts w:asciiTheme="majorHAnsi" w:eastAsiaTheme="majorEastAsia" w:hAnsiTheme="majorHAnsi" w:cstheme="majorBidi"/>
      <w:b/>
      <w:i/>
      <w:iCs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a\AppData\Local\Packages\Microsoft.Office.Desktop_8wekyb3d8bbwe\LocalCache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C:\Users\casta\AppData\Local\Packages\Microsoft.Office.Desktop_8wekyb3d8bbwe\LocalCache\Roaming\Microsoft\Templates\Student report.dotx</Template>
  <TotalTime>20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Castaing</dc:creator>
  <cp:lastModifiedBy>Xiaodan Liang</cp:lastModifiedBy>
  <cp:revision>4</cp:revision>
  <dcterms:created xsi:type="dcterms:W3CDTF">2021-10-16T23:11:00Z</dcterms:created>
  <dcterms:modified xsi:type="dcterms:W3CDTF">2021-10-21T02:35:00Z</dcterms:modified>
  <cp:contentStatus/>
</cp:coreProperties>
</file>